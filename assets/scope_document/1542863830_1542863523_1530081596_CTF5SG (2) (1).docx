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59D" w:rsidRPr="00E2799C" w:rsidRDefault="00DD759D" w:rsidP="00DD759D">
      <w:pPr>
        <w:rPr>
          <w:rFonts w:ascii="Arial" w:hAnsi="Arial" w:cs="Arial"/>
          <w:b/>
          <w:sz w:val="14"/>
          <w:szCs w:val="14"/>
          <w:u w:val="single"/>
        </w:rPr>
      </w:pPr>
      <w:r w:rsidRPr="00E2799C">
        <w:rPr>
          <w:rFonts w:ascii="Arial" w:hAnsi="Arial" w:cs="Arial"/>
          <w:b/>
          <w:sz w:val="14"/>
          <w:szCs w:val="14"/>
          <w:u w:val="single"/>
        </w:rPr>
        <w:t>CTF Model – COMBITHERM – HUSK FIRED</w:t>
      </w:r>
    </w:p>
    <w:p w:rsidR="00AD47CA" w:rsidRPr="00E2799C" w:rsidRDefault="00AD47CA" w:rsidP="00AD47CA">
      <w:pPr>
        <w:rPr>
          <w:rFonts w:ascii="Arial" w:hAnsi="Arial" w:cs="Arial"/>
          <w:sz w:val="14"/>
          <w:szCs w:val="14"/>
        </w:rPr>
      </w:pPr>
    </w:p>
    <w:p w:rsidR="00AD47CA" w:rsidRPr="00E2799C" w:rsidRDefault="00AD47CA" w:rsidP="00AD47CA">
      <w:pPr>
        <w:tabs>
          <w:tab w:val="left" w:pos="360"/>
        </w:tabs>
        <w:spacing w:after="120"/>
        <w:rPr>
          <w:rFonts w:ascii="Arial" w:hAnsi="Arial" w:cs="Arial"/>
          <w:b/>
          <w:sz w:val="14"/>
          <w:szCs w:val="14"/>
        </w:rPr>
      </w:pPr>
      <w:r w:rsidRPr="00E2799C">
        <w:rPr>
          <w:rFonts w:ascii="Arial" w:hAnsi="Arial" w:cs="Arial"/>
          <w:b/>
          <w:sz w:val="14"/>
          <w:szCs w:val="14"/>
        </w:rPr>
        <w:t>PRESSURE PARTS:</w:t>
      </w:r>
      <w:r w:rsidR="003F7926">
        <w:rPr>
          <w:rFonts w:ascii="Arial" w:hAnsi="Arial" w:cs="Arial"/>
          <w:b/>
          <w:sz w:val="14"/>
          <w:szCs w:val="14"/>
        </w:rPr>
        <w:t>jhggjhgjhgjhg jhjhfjfjf</w:t>
      </w:r>
      <w:bookmarkStart w:id="0" w:name="_GoBack"/>
      <w:bookmarkEnd w:id="0"/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1 No. Shell &amp; Tube Type Heat Exchanger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1 Set Risers and Down-comers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1 Set Membrane Type Water Wall Panel</w:t>
      </w:r>
    </w:p>
    <w:p w:rsidR="00AD47CA" w:rsidRPr="00E2799C" w:rsidRDefault="00AD47CA" w:rsidP="00AD47CA">
      <w:pPr>
        <w:tabs>
          <w:tab w:val="left" w:pos="360"/>
        </w:tabs>
        <w:spacing w:after="120"/>
        <w:rPr>
          <w:rFonts w:ascii="Arial" w:hAnsi="Arial" w:cs="Arial"/>
          <w:b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br/>
      </w:r>
      <w:r w:rsidRPr="00E2799C">
        <w:rPr>
          <w:rFonts w:ascii="Arial" w:hAnsi="Arial" w:cs="Arial"/>
          <w:b/>
          <w:sz w:val="14"/>
          <w:szCs w:val="14"/>
        </w:rPr>
        <w:t>NON-PRESSURE PARTS: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Smoke Chambers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Saddles for shell boiler &amp; Membrane water wall panel assembly</w:t>
      </w:r>
    </w:p>
    <w:p w:rsidR="00AD47CA" w:rsidRPr="00E2799C" w:rsidRDefault="00AD47CA" w:rsidP="00AD47CA">
      <w:pPr>
        <w:autoSpaceDE w:val="0"/>
        <w:autoSpaceDN w:val="0"/>
        <w:adjustRightInd w:val="0"/>
        <w:rPr>
          <w:rFonts w:ascii="ArialMT" w:hAnsi="ArialMT" w:cs="ArialMT"/>
          <w:sz w:val="14"/>
          <w:szCs w:val="14"/>
        </w:rPr>
      </w:pPr>
    </w:p>
    <w:p w:rsidR="004D1F16" w:rsidRPr="00E2799C" w:rsidRDefault="004D1F16" w:rsidP="00E2799C">
      <w:pPr>
        <w:tabs>
          <w:tab w:val="left" w:pos="360"/>
        </w:tabs>
        <w:spacing w:line="360" w:lineRule="auto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b/>
          <w:sz w:val="14"/>
          <w:szCs w:val="14"/>
        </w:rPr>
        <w:t>MOUNTINGS AND FITTINGS</w:t>
      </w:r>
      <w:r w:rsidRPr="00E2799C">
        <w:rPr>
          <w:rFonts w:ascii="Arial" w:hAnsi="Arial" w:cs="Arial"/>
          <w:sz w:val="14"/>
          <w:szCs w:val="14"/>
        </w:rPr>
        <w:t>:</w:t>
      </w:r>
    </w:p>
    <w:p w:rsidR="004D1F16" w:rsidRPr="00E2799C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1 No. Main Steam Stop Valve</w:t>
      </w:r>
    </w:p>
    <w:p w:rsidR="004D1F16" w:rsidRPr="00E2799C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2 Nos. Safety Valves</w:t>
      </w:r>
      <w:r w:rsidRPr="00E2799C">
        <w:rPr>
          <w:rFonts w:ascii="Arial" w:hAnsi="Arial" w:cs="Arial"/>
          <w:sz w:val="14"/>
          <w:szCs w:val="14"/>
        </w:rPr>
        <w:tab/>
      </w:r>
      <w:r w:rsidRPr="00E2799C">
        <w:rPr>
          <w:rFonts w:ascii="Arial" w:hAnsi="Arial" w:cs="Arial"/>
          <w:sz w:val="14"/>
          <w:szCs w:val="14"/>
        </w:rPr>
        <w:tab/>
      </w:r>
      <w:r w:rsidRPr="00E2799C">
        <w:rPr>
          <w:rFonts w:ascii="Arial" w:hAnsi="Arial" w:cs="Arial"/>
          <w:sz w:val="14"/>
          <w:szCs w:val="14"/>
        </w:rPr>
        <w:tab/>
      </w:r>
    </w:p>
    <w:p w:rsidR="004D1F16" w:rsidRPr="00E2799C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1 No. Blow-down Valve</w:t>
      </w:r>
    </w:p>
    <w:p w:rsidR="004D1F16" w:rsidRPr="00E2799C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2 Nos. Drain valves in Membrane headers</w:t>
      </w:r>
    </w:p>
    <w:p w:rsidR="004D1F16" w:rsidRPr="00E2799C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1 No. Dial type Steam Pressure Gauge</w:t>
      </w:r>
      <w:r w:rsidRPr="00E2799C">
        <w:rPr>
          <w:rFonts w:ascii="Arial" w:hAnsi="Arial" w:cs="Arial"/>
          <w:sz w:val="14"/>
          <w:szCs w:val="14"/>
        </w:rPr>
        <w:tab/>
      </w:r>
    </w:p>
    <w:p w:rsidR="004D1F16" w:rsidRPr="00E2799C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2 Nos. Non return valves with globe valves for feed line.</w:t>
      </w:r>
    </w:p>
    <w:p w:rsidR="004D1F16" w:rsidRPr="00E2799C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2 Nos. Water Level Gauge Sets</w:t>
      </w:r>
    </w:p>
    <w:p w:rsidR="004D1F16" w:rsidRPr="00E2799C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1 No. Magnetic Float type On/Off Water level Controller</w:t>
      </w:r>
    </w:p>
    <w:p w:rsidR="004D1F16" w:rsidRPr="00E2799C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1 No. Isolation Valve for Pressure Gauge</w:t>
      </w:r>
    </w:p>
    <w:p w:rsidR="004D1F16" w:rsidRPr="00E2799C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2 Nos. Mobrey Isolation Valves on Boiler</w:t>
      </w:r>
    </w:p>
    <w:p w:rsidR="004D1F16" w:rsidRPr="00E2799C" w:rsidRDefault="004D1F16" w:rsidP="004D1F16">
      <w:pPr>
        <w:tabs>
          <w:tab w:val="left" w:pos="360"/>
        </w:tabs>
        <w:rPr>
          <w:rFonts w:ascii="Arial" w:hAnsi="Arial" w:cs="Arial"/>
          <w:sz w:val="14"/>
          <w:szCs w:val="14"/>
        </w:rPr>
      </w:pPr>
    </w:p>
    <w:p w:rsidR="004D1F16" w:rsidRPr="00E2799C" w:rsidRDefault="004D1F16" w:rsidP="004D1F16">
      <w:p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b/>
          <w:sz w:val="14"/>
          <w:szCs w:val="14"/>
        </w:rPr>
        <w:t>INSTRUMENTS, CONTROLS AND SAFETIES</w:t>
      </w:r>
      <w:r w:rsidRPr="00E2799C">
        <w:rPr>
          <w:rFonts w:ascii="Arial" w:hAnsi="Arial" w:cs="Arial"/>
          <w:sz w:val="14"/>
          <w:szCs w:val="14"/>
        </w:rPr>
        <w:t>:</w:t>
      </w:r>
    </w:p>
    <w:p w:rsidR="004D1F16" w:rsidRPr="00E2799C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Automatic Water Level controller for Pump On/Off</w:t>
      </w:r>
    </w:p>
    <w:p w:rsidR="004D1F16" w:rsidRPr="00E2799C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Pressure Gauge for steam</w:t>
      </w:r>
    </w:p>
    <w:p w:rsidR="004D1F16" w:rsidRPr="00E2799C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Pressure Gauge for water</w:t>
      </w:r>
    </w:p>
    <w:p w:rsidR="004D1F16" w:rsidRPr="00E2799C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Fusible Plug</w:t>
      </w:r>
    </w:p>
    <w:p w:rsidR="004D1F16" w:rsidRPr="00E2799C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On / Off selector switches &amp;Indicating lamps for all motors</w:t>
      </w:r>
    </w:p>
    <w:p w:rsidR="004D1F16" w:rsidRPr="00E2799C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Alarm for Abnormal Operating conditions</w:t>
      </w:r>
    </w:p>
    <w:p w:rsidR="00AD47CA" w:rsidRPr="00E2799C" w:rsidRDefault="00AD47CA" w:rsidP="00AD47CA">
      <w:p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b/>
          <w:sz w:val="14"/>
          <w:szCs w:val="14"/>
        </w:rPr>
        <w:t>ACCESSORIES</w:t>
      </w:r>
      <w:r w:rsidRPr="00E2799C">
        <w:rPr>
          <w:rFonts w:ascii="Arial" w:hAnsi="Arial" w:cs="Arial"/>
          <w:sz w:val="14"/>
          <w:szCs w:val="14"/>
        </w:rPr>
        <w:t>: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2 Nos. Feed Water</w:t>
      </w:r>
      <w:r w:rsidR="001D3D79" w:rsidRPr="00E2799C">
        <w:rPr>
          <w:rFonts w:ascii="Arial" w:hAnsi="Arial" w:cs="Arial"/>
          <w:sz w:val="14"/>
          <w:szCs w:val="14"/>
        </w:rPr>
        <w:t xml:space="preserve"> Pumps with Motors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1 No. Control Panel with Control Wiring</w:t>
      </w:r>
    </w:p>
    <w:p w:rsidR="004D1F16" w:rsidRPr="00E2799C" w:rsidRDefault="004D1F16" w:rsidP="00E2799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E2799C">
        <w:rPr>
          <w:rFonts w:ascii="ArialMT" w:hAnsi="ArialMT" w:cs="ArialMT"/>
          <w:sz w:val="14"/>
          <w:szCs w:val="14"/>
        </w:rPr>
        <w:t>Induced Draft Fan:</w:t>
      </w:r>
    </w:p>
    <w:p w:rsidR="004D1F16" w:rsidRPr="00E2799C" w:rsidRDefault="004D1F16" w:rsidP="004D1F16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14"/>
          <w:szCs w:val="14"/>
        </w:rPr>
      </w:pPr>
      <w:r w:rsidRPr="00E2799C">
        <w:rPr>
          <w:rFonts w:ascii="ArialMT" w:hAnsi="ArialMT" w:cs="ArialMT"/>
          <w:sz w:val="14"/>
          <w:szCs w:val="14"/>
        </w:rPr>
        <w:t>Centrifugal fan along with motor, base frame &amp; belt drive assembly</w:t>
      </w:r>
    </w:p>
    <w:p w:rsidR="004D1F16" w:rsidRPr="00E2799C" w:rsidRDefault="004D1F16" w:rsidP="004D1F16">
      <w:pPr>
        <w:ind w:left="357"/>
        <w:rPr>
          <w:rFonts w:ascii="Arial" w:hAnsi="Arial" w:cs="Arial"/>
          <w:sz w:val="14"/>
          <w:szCs w:val="14"/>
        </w:rPr>
      </w:pPr>
    </w:p>
    <w:p w:rsidR="0089446F" w:rsidRPr="00E2799C" w:rsidRDefault="0089446F" w:rsidP="00E2799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E2799C">
        <w:rPr>
          <w:rFonts w:ascii="ArialMT" w:hAnsi="ArialMT" w:cs="ArialMT"/>
          <w:sz w:val="14"/>
          <w:szCs w:val="14"/>
        </w:rPr>
        <w:t>Forced Draft Fan:</w:t>
      </w:r>
    </w:p>
    <w:p w:rsidR="0089446F" w:rsidRPr="00E2799C" w:rsidRDefault="0089446F" w:rsidP="0089446F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14"/>
          <w:szCs w:val="14"/>
        </w:rPr>
      </w:pPr>
      <w:r w:rsidRPr="00E2799C">
        <w:rPr>
          <w:rFonts w:ascii="ArialMT" w:hAnsi="ArialMT" w:cs="ArialMT"/>
          <w:sz w:val="14"/>
          <w:szCs w:val="14"/>
        </w:rPr>
        <w:t>Centrifugal fan along with motor, base frame &amp; Inlet damper</w:t>
      </w:r>
    </w:p>
    <w:p w:rsidR="0089446F" w:rsidRPr="00E2799C" w:rsidRDefault="0089446F" w:rsidP="004D1F16">
      <w:pPr>
        <w:ind w:left="357"/>
        <w:rPr>
          <w:rFonts w:ascii="Arial" w:hAnsi="Arial" w:cs="Arial"/>
          <w:sz w:val="14"/>
          <w:szCs w:val="14"/>
        </w:rPr>
      </w:pPr>
    </w:p>
    <w:p w:rsidR="004D1F16" w:rsidRPr="00E2799C" w:rsidRDefault="00D84005" w:rsidP="004D1F16">
      <w:pPr>
        <w:spacing w:after="120"/>
        <w:rPr>
          <w:rFonts w:ascii="Arial" w:hAnsi="Arial" w:cs="Arial"/>
          <w:b/>
          <w:sz w:val="14"/>
          <w:szCs w:val="14"/>
        </w:rPr>
      </w:pPr>
      <w:r w:rsidRPr="00E2799C">
        <w:rPr>
          <w:rFonts w:ascii="Arial" w:hAnsi="Arial" w:cs="Arial"/>
          <w:b/>
          <w:sz w:val="14"/>
          <w:szCs w:val="14"/>
        </w:rPr>
        <w:t>ADDITIONAL</w:t>
      </w:r>
      <w:r w:rsidR="004D1F16" w:rsidRPr="00E2799C">
        <w:rPr>
          <w:rFonts w:ascii="Arial" w:hAnsi="Arial" w:cs="Arial"/>
          <w:b/>
          <w:sz w:val="14"/>
          <w:szCs w:val="14"/>
        </w:rPr>
        <w:t xml:space="preserve"> SUPPLY</w:t>
      </w:r>
    </w:p>
    <w:p w:rsidR="004D1F16" w:rsidRPr="00E2799C" w:rsidRDefault="00322394" w:rsidP="00E2799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E2799C">
        <w:rPr>
          <w:rFonts w:ascii="ArialMT" w:hAnsi="ArialMT" w:cs="ArialMT"/>
          <w:sz w:val="14"/>
          <w:szCs w:val="14"/>
        </w:rPr>
        <w:t xml:space="preserve">Fluidisation kit </w:t>
      </w:r>
      <w:r w:rsidR="004D1F16" w:rsidRPr="00E2799C">
        <w:rPr>
          <w:rFonts w:ascii="ArialMT" w:hAnsi="ArialMT" w:cs="ArialMT"/>
          <w:sz w:val="14"/>
          <w:szCs w:val="14"/>
        </w:rPr>
        <w:t>consisting of following:</w:t>
      </w:r>
    </w:p>
    <w:p w:rsidR="004D1F16" w:rsidRPr="00E2799C" w:rsidRDefault="004D1F16" w:rsidP="00E2799C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E2799C">
        <w:rPr>
          <w:rFonts w:ascii="ArialMT" w:hAnsi="ArialMT" w:cs="ArialMT"/>
          <w:sz w:val="14"/>
          <w:szCs w:val="14"/>
        </w:rPr>
        <w:t>Secondary air system with nozzles &amp; damper</w:t>
      </w:r>
    </w:p>
    <w:p w:rsidR="004D1F16" w:rsidRPr="00E2799C" w:rsidRDefault="004D1F16" w:rsidP="00E2799C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E2799C">
        <w:rPr>
          <w:rFonts w:ascii="ArialMT" w:hAnsi="ArialMT" w:cs="ArialMT"/>
          <w:sz w:val="14"/>
          <w:szCs w:val="14"/>
        </w:rPr>
        <w:t>Screw feeder with gear box &amp; motor</w:t>
      </w:r>
    </w:p>
    <w:p w:rsidR="004D1F16" w:rsidRPr="00E2799C" w:rsidRDefault="004D1F16" w:rsidP="00E2799C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E2799C">
        <w:rPr>
          <w:rFonts w:ascii="ArialMT" w:hAnsi="ArialMT" w:cs="ArialMT"/>
          <w:sz w:val="14"/>
          <w:szCs w:val="14"/>
        </w:rPr>
        <w:t>Variable Frequency Drive (VFD) for feeder</w:t>
      </w:r>
    </w:p>
    <w:p w:rsidR="004D1F16" w:rsidRPr="00E2799C" w:rsidRDefault="004D1F16" w:rsidP="00E2799C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E2799C">
        <w:rPr>
          <w:rFonts w:ascii="ArialMT" w:hAnsi="ArialMT" w:cs="ArialMT"/>
          <w:sz w:val="14"/>
          <w:szCs w:val="14"/>
        </w:rPr>
        <w:t>Fuel spray nozzle with damper</w:t>
      </w:r>
    </w:p>
    <w:p w:rsidR="00322394" w:rsidRPr="00E2799C" w:rsidRDefault="00322394" w:rsidP="00E2799C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E2799C">
        <w:rPr>
          <w:rFonts w:ascii="ArialMT" w:hAnsi="ArialMT" w:cs="ArialMT"/>
          <w:sz w:val="14"/>
          <w:szCs w:val="14"/>
        </w:rPr>
        <w:t>CI nozzles for fuel firing</w:t>
      </w:r>
    </w:p>
    <w:p w:rsidR="00322394" w:rsidRPr="00E2799C" w:rsidRDefault="00322394" w:rsidP="00E2799C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E2799C">
        <w:rPr>
          <w:rFonts w:ascii="ArialMT" w:hAnsi="ArialMT" w:cs="ArialMT"/>
          <w:sz w:val="14"/>
          <w:szCs w:val="14"/>
        </w:rPr>
        <w:t>Plennum chamber with bed material drain pipes</w:t>
      </w:r>
    </w:p>
    <w:p w:rsidR="007B0767" w:rsidRPr="00E2799C" w:rsidRDefault="007B0767" w:rsidP="007B0767">
      <w:pPr>
        <w:autoSpaceDE w:val="0"/>
        <w:autoSpaceDN w:val="0"/>
        <w:adjustRightInd w:val="0"/>
        <w:ind w:left="360"/>
        <w:rPr>
          <w:rFonts w:ascii="ArialMT" w:hAnsi="ArialMT" w:cs="ArialMT"/>
          <w:sz w:val="14"/>
          <w:szCs w:val="14"/>
        </w:rPr>
      </w:pPr>
    </w:p>
    <w:p w:rsidR="007B0767" w:rsidRPr="00E2799C" w:rsidRDefault="007B0767" w:rsidP="00E2799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E2799C">
        <w:rPr>
          <w:rFonts w:ascii="ArialMT" w:hAnsi="ArialMT" w:cs="ArialMT"/>
          <w:sz w:val="14"/>
          <w:szCs w:val="14"/>
        </w:rPr>
        <w:t>Air Pre-heater:</w:t>
      </w:r>
    </w:p>
    <w:p w:rsidR="007B0767" w:rsidRPr="00E2799C" w:rsidRDefault="007B0767" w:rsidP="00E2799C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E2799C">
        <w:rPr>
          <w:rFonts w:ascii="ArialMT" w:hAnsi="ArialMT" w:cs="ArialMT"/>
          <w:sz w:val="14"/>
          <w:szCs w:val="14"/>
        </w:rPr>
        <w:t>Shell &amp; Tube type Air pre heater</w:t>
      </w:r>
    </w:p>
    <w:p w:rsidR="007B0767" w:rsidRPr="00E2799C" w:rsidRDefault="007B0767" w:rsidP="00E2799C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E2799C">
        <w:rPr>
          <w:rFonts w:ascii="ArialMT" w:hAnsi="ArialMT" w:cs="ArialMT"/>
          <w:sz w:val="14"/>
          <w:szCs w:val="14"/>
        </w:rPr>
        <w:t>Ash discharge hopper</w:t>
      </w:r>
    </w:p>
    <w:p w:rsidR="007B0767" w:rsidRPr="00E2799C" w:rsidRDefault="007B0767" w:rsidP="00E2799C">
      <w:pPr>
        <w:autoSpaceDE w:val="0"/>
        <w:autoSpaceDN w:val="0"/>
        <w:adjustRightInd w:val="0"/>
        <w:spacing w:line="360" w:lineRule="auto"/>
        <w:ind w:left="1080"/>
        <w:rPr>
          <w:rFonts w:ascii="ArialMT" w:hAnsi="ArialMT" w:cs="ArialMT"/>
          <w:sz w:val="14"/>
          <w:szCs w:val="14"/>
        </w:rPr>
      </w:pPr>
    </w:p>
    <w:p w:rsidR="007B0767" w:rsidRPr="00E2799C" w:rsidRDefault="007B0767" w:rsidP="00E2799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E2799C">
        <w:rPr>
          <w:rFonts w:ascii="ArialMT" w:hAnsi="ArialMT" w:cs="ArialMT"/>
          <w:sz w:val="14"/>
          <w:szCs w:val="14"/>
        </w:rPr>
        <w:t>Pollution Control Equipment</w:t>
      </w:r>
    </w:p>
    <w:p w:rsidR="007B0767" w:rsidRPr="00E2799C" w:rsidRDefault="007B0767" w:rsidP="00E2799C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E2799C">
        <w:rPr>
          <w:rFonts w:ascii="ArialMT" w:hAnsi="ArialMT" w:cs="ArialMT"/>
          <w:sz w:val="14"/>
          <w:szCs w:val="14"/>
        </w:rPr>
        <w:lastRenderedPageBreak/>
        <w:t>Cyclone dust collector</w:t>
      </w:r>
    </w:p>
    <w:p w:rsidR="007B0767" w:rsidRPr="00E2799C" w:rsidRDefault="007B0767" w:rsidP="007B0767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14"/>
          <w:szCs w:val="14"/>
        </w:rPr>
      </w:pPr>
      <w:r w:rsidRPr="00E2799C">
        <w:rPr>
          <w:rFonts w:ascii="ArialMT" w:hAnsi="ArialMT" w:cs="ArialMT"/>
          <w:sz w:val="14"/>
          <w:szCs w:val="14"/>
        </w:rPr>
        <w:t>Ash discharge hopper</w:t>
      </w:r>
    </w:p>
    <w:p w:rsidR="004D1F16" w:rsidRPr="00E2799C" w:rsidRDefault="004D1F16" w:rsidP="004D1F16">
      <w:pPr>
        <w:spacing w:after="120"/>
        <w:rPr>
          <w:rFonts w:ascii="Arial" w:hAnsi="Arial" w:cs="Arial"/>
          <w:sz w:val="14"/>
          <w:szCs w:val="14"/>
        </w:rPr>
      </w:pPr>
    </w:p>
    <w:p w:rsidR="00AD47CA" w:rsidRPr="00E2799C" w:rsidRDefault="00AD47CA" w:rsidP="00AD47CA">
      <w:pPr>
        <w:tabs>
          <w:tab w:val="left" w:pos="360"/>
        </w:tabs>
        <w:spacing w:after="120"/>
        <w:rPr>
          <w:rFonts w:ascii="Arial" w:hAnsi="Arial" w:cs="Arial"/>
          <w:b/>
          <w:sz w:val="14"/>
          <w:szCs w:val="14"/>
        </w:rPr>
      </w:pPr>
      <w:r w:rsidRPr="00E2799C">
        <w:rPr>
          <w:rFonts w:ascii="Arial" w:hAnsi="Arial" w:cs="Arial"/>
          <w:b/>
          <w:sz w:val="14"/>
          <w:szCs w:val="14"/>
        </w:rPr>
        <w:t>EXCLUSIONS: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Chimney and Flue Gas Ducting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Civil Works and foundation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Steam, water &amp; drain piping.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Refractory and Insulation material</w:t>
      </w:r>
    </w:p>
    <w:p w:rsidR="009D5A3D" w:rsidRPr="00E2799C" w:rsidRDefault="009D5A3D" w:rsidP="009D5A3D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Fire doors, ash removal doors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Power Wiring up-to terminal points of Motors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Water Softening Plant (can be offered additionally)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Feed Water Storage Tank &amp; Piping up-to Pumps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Fuel Preparation, Handling and Firing System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Ash Collection &amp; Disposal System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Statutory Approval including Site IBR (We shall issue IBR Folder complete in all respects)</w:t>
      </w:r>
    </w:p>
    <w:p w:rsidR="00C17BA4" w:rsidRPr="00E2799C" w:rsidRDefault="00AD47CA" w:rsidP="009D6FA8">
      <w:pPr>
        <w:numPr>
          <w:ilvl w:val="0"/>
          <w:numId w:val="1"/>
        </w:numPr>
        <w:tabs>
          <w:tab w:val="left" w:pos="360"/>
        </w:tabs>
        <w:spacing w:after="120"/>
        <w:rPr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Anything not specifically mentioned above</w:t>
      </w:r>
    </w:p>
    <w:sectPr w:rsidR="00C17BA4" w:rsidRPr="00E2799C" w:rsidSect="0076495A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487" w:rsidRDefault="001F0487" w:rsidP="00674AAE">
      <w:r>
        <w:separator/>
      </w:r>
    </w:p>
  </w:endnote>
  <w:endnote w:type="continuationSeparator" w:id="0">
    <w:p w:rsidR="001F0487" w:rsidRDefault="001F0487" w:rsidP="00674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487" w:rsidRDefault="001F0487" w:rsidP="00674AAE">
      <w:r>
        <w:separator/>
      </w:r>
    </w:p>
  </w:footnote>
  <w:footnote w:type="continuationSeparator" w:id="0">
    <w:p w:rsidR="001F0487" w:rsidRDefault="001F0487" w:rsidP="00674A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AAE" w:rsidRDefault="00674AAE" w:rsidP="00674AAE">
    <w:pPr>
      <w:pStyle w:val="Header"/>
      <w:jc w:val="right"/>
    </w:pPr>
    <w:r>
      <w:object w:dxaOrig="1785" w:dyaOrig="11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9.25pt;height:59.25pt" o:ole="">
          <v:imagedata r:id="rId1" o:title=""/>
        </v:shape>
        <o:OLEObject Type="Embed" ProgID="PBrush" ShapeID="_x0000_i1025" DrawAspect="Content" ObjectID="_1604388771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06864"/>
    <w:multiLevelType w:val="hybridMultilevel"/>
    <w:tmpl w:val="7722D992"/>
    <w:lvl w:ilvl="0" w:tplc="A04E51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726F5469"/>
    <w:multiLevelType w:val="hybridMultilevel"/>
    <w:tmpl w:val="30323BC6"/>
    <w:lvl w:ilvl="0" w:tplc="69C0768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F16"/>
    <w:rsid w:val="000018C6"/>
    <w:rsid w:val="00003E94"/>
    <w:rsid w:val="00005902"/>
    <w:rsid w:val="000107B0"/>
    <w:rsid w:val="00011A55"/>
    <w:rsid w:val="00013815"/>
    <w:rsid w:val="0001625E"/>
    <w:rsid w:val="000162CF"/>
    <w:rsid w:val="00017027"/>
    <w:rsid w:val="00023FD4"/>
    <w:rsid w:val="00025DE8"/>
    <w:rsid w:val="000264D0"/>
    <w:rsid w:val="000338E1"/>
    <w:rsid w:val="00035084"/>
    <w:rsid w:val="00037098"/>
    <w:rsid w:val="000467AE"/>
    <w:rsid w:val="00046E7D"/>
    <w:rsid w:val="00055E7D"/>
    <w:rsid w:val="000579EF"/>
    <w:rsid w:val="00057E4D"/>
    <w:rsid w:val="00064F7B"/>
    <w:rsid w:val="000667D2"/>
    <w:rsid w:val="0007199A"/>
    <w:rsid w:val="00076802"/>
    <w:rsid w:val="00077424"/>
    <w:rsid w:val="000858EC"/>
    <w:rsid w:val="000A5EAF"/>
    <w:rsid w:val="000B2368"/>
    <w:rsid w:val="000B34C5"/>
    <w:rsid w:val="000B3B46"/>
    <w:rsid w:val="000B442F"/>
    <w:rsid w:val="000B532C"/>
    <w:rsid w:val="000B5DC8"/>
    <w:rsid w:val="000C0E40"/>
    <w:rsid w:val="000C2C8C"/>
    <w:rsid w:val="000C512D"/>
    <w:rsid w:val="000D0AB0"/>
    <w:rsid w:val="000D1883"/>
    <w:rsid w:val="000D548D"/>
    <w:rsid w:val="000E3B3D"/>
    <w:rsid w:val="000E41FE"/>
    <w:rsid w:val="000F6762"/>
    <w:rsid w:val="00100CBE"/>
    <w:rsid w:val="001012FF"/>
    <w:rsid w:val="00101BC9"/>
    <w:rsid w:val="00123B90"/>
    <w:rsid w:val="00124377"/>
    <w:rsid w:val="00133985"/>
    <w:rsid w:val="00134258"/>
    <w:rsid w:val="00134ADA"/>
    <w:rsid w:val="00135257"/>
    <w:rsid w:val="00137084"/>
    <w:rsid w:val="00137F60"/>
    <w:rsid w:val="001460D6"/>
    <w:rsid w:val="001478A6"/>
    <w:rsid w:val="0015502D"/>
    <w:rsid w:val="00165724"/>
    <w:rsid w:val="00165959"/>
    <w:rsid w:val="00166B8E"/>
    <w:rsid w:val="001751BC"/>
    <w:rsid w:val="00184EE8"/>
    <w:rsid w:val="001861D2"/>
    <w:rsid w:val="001872D0"/>
    <w:rsid w:val="00187DEC"/>
    <w:rsid w:val="001939E2"/>
    <w:rsid w:val="00194537"/>
    <w:rsid w:val="001A0D45"/>
    <w:rsid w:val="001A16D4"/>
    <w:rsid w:val="001A6477"/>
    <w:rsid w:val="001A7154"/>
    <w:rsid w:val="001A7A6C"/>
    <w:rsid w:val="001B01BD"/>
    <w:rsid w:val="001B10A2"/>
    <w:rsid w:val="001B1A4E"/>
    <w:rsid w:val="001B2D5E"/>
    <w:rsid w:val="001B3825"/>
    <w:rsid w:val="001C3303"/>
    <w:rsid w:val="001C3808"/>
    <w:rsid w:val="001D0563"/>
    <w:rsid w:val="001D0900"/>
    <w:rsid w:val="001D3D79"/>
    <w:rsid w:val="001E0E62"/>
    <w:rsid w:val="001E4E14"/>
    <w:rsid w:val="001E7A9B"/>
    <w:rsid w:val="001F0487"/>
    <w:rsid w:val="001F2669"/>
    <w:rsid w:val="001F2D84"/>
    <w:rsid w:val="001F4004"/>
    <w:rsid w:val="001F5C0F"/>
    <w:rsid w:val="001F6B1E"/>
    <w:rsid w:val="002013B0"/>
    <w:rsid w:val="00202E42"/>
    <w:rsid w:val="00203890"/>
    <w:rsid w:val="0021516D"/>
    <w:rsid w:val="00216821"/>
    <w:rsid w:val="00226E8D"/>
    <w:rsid w:val="0022714E"/>
    <w:rsid w:val="00230805"/>
    <w:rsid w:val="0023333E"/>
    <w:rsid w:val="00242A20"/>
    <w:rsid w:val="00246485"/>
    <w:rsid w:val="00247328"/>
    <w:rsid w:val="002501AE"/>
    <w:rsid w:val="002526C6"/>
    <w:rsid w:val="00254057"/>
    <w:rsid w:val="00254AEA"/>
    <w:rsid w:val="0026430F"/>
    <w:rsid w:val="00271184"/>
    <w:rsid w:val="00272FD0"/>
    <w:rsid w:val="002741D7"/>
    <w:rsid w:val="00281B75"/>
    <w:rsid w:val="00281CB9"/>
    <w:rsid w:val="002877D2"/>
    <w:rsid w:val="00294BC4"/>
    <w:rsid w:val="002959BB"/>
    <w:rsid w:val="00296CCC"/>
    <w:rsid w:val="002A45E9"/>
    <w:rsid w:val="002A7AC7"/>
    <w:rsid w:val="002A7D2A"/>
    <w:rsid w:val="002B0780"/>
    <w:rsid w:val="002B21E8"/>
    <w:rsid w:val="002B304B"/>
    <w:rsid w:val="002B52AD"/>
    <w:rsid w:val="002C06F0"/>
    <w:rsid w:val="002C0FB7"/>
    <w:rsid w:val="002C409E"/>
    <w:rsid w:val="002C57B1"/>
    <w:rsid w:val="002C58EB"/>
    <w:rsid w:val="002C625F"/>
    <w:rsid w:val="002D212F"/>
    <w:rsid w:val="002D4355"/>
    <w:rsid w:val="002E18F8"/>
    <w:rsid w:val="002E233F"/>
    <w:rsid w:val="002E2489"/>
    <w:rsid w:val="002E7FEE"/>
    <w:rsid w:val="002F451A"/>
    <w:rsid w:val="002F5D90"/>
    <w:rsid w:val="002F6E11"/>
    <w:rsid w:val="0030080C"/>
    <w:rsid w:val="0030296F"/>
    <w:rsid w:val="0030443A"/>
    <w:rsid w:val="0031397F"/>
    <w:rsid w:val="003156D2"/>
    <w:rsid w:val="00322394"/>
    <w:rsid w:val="003265E8"/>
    <w:rsid w:val="00327D06"/>
    <w:rsid w:val="0033042C"/>
    <w:rsid w:val="00335BED"/>
    <w:rsid w:val="00342886"/>
    <w:rsid w:val="00351BA7"/>
    <w:rsid w:val="003603E6"/>
    <w:rsid w:val="00360871"/>
    <w:rsid w:val="00362CDB"/>
    <w:rsid w:val="00373C15"/>
    <w:rsid w:val="00374A06"/>
    <w:rsid w:val="003779A6"/>
    <w:rsid w:val="00381D4A"/>
    <w:rsid w:val="00382EB1"/>
    <w:rsid w:val="0038322C"/>
    <w:rsid w:val="003836DB"/>
    <w:rsid w:val="00386A09"/>
    <w:rsid w:val="00392D35"/>
    <w:rsid w:val="00393253"/>
    <w:rsid w:val="00397B9C"/>
    <w:rsid w:val="003B1D03"/>
    <w:rsid w:val="003B2DF2"/>
    <w:rsid w:val="003B3432"/>
    <w:rsid w:val="003B5AC0"/>
    <w:rsid w:val="003C0D49"/>
    <w:rsid w:val="003C2C1D"/>
    <w:rsid w:val="003C41AB"/>
    <w:rsid w:val="003C46ED"/>
    <w:rsid w:val="003D635C"/>
    <w:rsid w:val="003F0D10"/>
    <w:rsid w:val="003F7926"/>
    <w:rsid w:val="00402E99"/>
    <w:rsid w:val="00406973"/>
    <w:rsid w:val="00411BD3"/>
    <w:rsid w:val="00413A55"/>
    <w:rsid w:val="00416928"/>
    <w:rsid w:val="00423C2D"/>
    <w:rsid w:val="00432D17"/>
    <w:rsid w:val="004343DB"/>
    <w:rsid w:val="00441F0C"/>
    <w:rsid w:val="004434F4"/>
    <w:rsid w:val="00447977"/>
    <w:rsid w:val="00453DE2"/>
    <w:rsid w:val="00454649"/>
    <w:rsid w:val="004546DE"/>
    <w:rsid w:val="00454F36"/>
    <w:rsid w:val="00457D76"/>
    <w:rsid w:val="00463304"/>
    <w:rsid w:val="00466207"/>
    <w:rsid w:val="004702FC"/>
    <w:rsid w:val="00470797"/>
    <w:rsid w:val="00471FEE"/>
    <w:rsid w:val="004729EF"/>
    <w:rsid w:val="00476512"/>
    <w:rsid w:val="004770AB"/>
    <w:rsid w:val="00485DBA"/>
    <w:rsid w:val="004939B5"/>
    <w:rsid w:val="0049625E"/>
    <w:rsid w:val="00496679"/>
    <w:rsid w:val="004A1A22"/>
    <w:rsid w:val="004B298B"/>
    <w:rsid w:val="004C5E23"/>
    <w:rsid w:val="004C6F54"/>
    <w:rsid w:val="004C708A"/>
    <w:rsid w:val="004D16A8"/>
    <w:rsid w:val="004D1F16"/>
    <w:rsid w:val="004D66FF"/>
    <w:rsid w:val="004E4786"/>
    <w:rsid w:val="005127DF"/>
    <w:rsid w:val="005179AC"/>
    <w:rsid w:val="00520087"/>
    <w:rsid w:val="005219E3"/>
    <w:rsid w:val="0052435C"/>
    <w:rsid w:val="00524B2E"/>
    <w:rsid w:val="00526AB8"/>
    <w:rsid w:val="00527A4E"/>
    <w:rsid w:val="0053162B"/>
    <w:rsid w:val="0053225C"/>
    <w:rsid w:val="00532890"/>
    <w:rsid w:val="0053385A"/>
    <w:rsid w:val="005348E2"/>
    <w:rsid w:val="00535143"/>
    <w:rsid w:val="00536DE9"/>
    <w:rsid w:val="00537E7B"/>
    <w:rsid w:val="00540E1B"/>
    <w:rsid w:val="00541150"/>
    <w:rsid w:val="00552ABD"/>
    <w:rsid w:val="0055353E"/>
    <w:rsid w:val="00560583"/>
    <w:rsid w:val="005658A2"/>
    <w:rsid w:val="00580CC0"/>
    <w:rsid w:val="00583345"/>
    <w:rsid w:val="005865D5"/>
    <w:rsid w:val="00586B7B"/>
    <w:rsid w:val="0059582E"/>
    <w:rsid w:val="00595A0F"/>
    <w:rsid w:val="005A0378"/>
    <w:rsid w:val="005A15FC"/>
    <w:rsid w:val="005A4DF2"/>
    <w:rsid w:val="005A55A9"/>
    <w:rsid w:val="005B1876"/>
    <w:rsid w:val="005B64EB"/>
    <w:rsid w:val="005B7498"/>
    <w:rsid w:val="005C6155"/>
    <w:rsid w:val="005D3435"/>
    <w:rsid w:val="005D4FED"/>
    <w:rsid w:val="005F13B5"/>
    <w:rsid w:val="005F226A"/>
    <w:rsid w:val="005F6786"/>
    <w:rsid w:val="00601B5E"/>
    <w:rsid w:val="00604BAA"/>
    <w:rsid w:val="00607682"/>
    <w:rsid w:val="006142D7"/>
    <w:rsid w:val="006201B5"/>
    <w:rsid w:val="00622AB2"/>
    <w:rsid w:val="00624377"/>
    <w:rsid w:val="00625BB2"/>
    <w:rsid w:val="00630DCA"/>
    <w:rsid w:val="006333EF"/>
    <w:rsid w:val="006348F2"/>
    <w:rsid w:val="0063662E"/>
    <w:rsid w:val="00636A31"/>
    <w:rsid w:val="00640F51"/>
    <w:rsid w:val="0064118A"/>
    <w:rsid w:val="00643A61"/>
    <w:rsid w:val="0065062D"/>
    <w:rsid w:val="00654335"/>
    <w:rsid w:val="00655A38"/>
    <w:rsid w:val="00655DF4"/>
    <w:rsid w:val="0066302C"/>
    <w:rsid w:val="00665413"/>
    <w:rsid w:val="006660F2"/>
    <w:rsid w:val="006735C1"/>
    <w:rsid w:val="00674AAE"/>
    <w:rsid w:val="006757E4"/>
    <w:rsid w:val="00676EE7"/>
    <w:rsid w:val="006812F4"/>
    <w:rsid w:val="00686AA9"/>
    <w:rsid w:val="006908C0"/>
    <w:rsid w:val="00694FDA"/>
    <w:rsid w:val="0069767F"/>
    <w:rsid w:val="00697F87"/>
    <w:rsid w:val="006A0343"/>
    <w:rsid w:val="006A25E0"/>
    <w:rsid w:val="006C09AE"/>
    <w:rsid w:val="006D00F1"/>
    <w:rsid w:val="006D112F"/>
    <w:rsid w:val="006D3DA9"/>
    <w:rsid w:val="006D6F45"/>
    <w:rsid w:val="006E106A"/>
    <w:rsid w:val="006E1771"/>
    <w:rsid w:val="006E3C07"/>
    <w:rsid w:val="006E51A1"/>
    <w:rsid w:val="006E59F5"/>
    <w:rsid w:val="006F355A"/>
    <w:rsid w:val="00701C53"/>
    <w:rsid w:val="007027A9"/>
    <w:rsid w:val="00702B0C"/>
    <w:rsid w:val="00703E51"/>
    <w:rsid w:val="007044AB"/>
    <w:rsid w:val="0071252D"/>
    <w:rsid w:val="00714A7E"/>
    <w:rsid w:val="007172E3"/>
    <w:rsid w:val="007175C9"/>
    <w:rsid w:val="00720A8D"/>
    <w:rsid w:val="007219D5"/>
    <w:rsid w:val="00721FA8"/>
    <w:rsid w:val="00724E2B"/>
    <w:rsid w:val="0073100A"/>
    <w:rsid w:val="00740549"/>
    <w:rsid w:val="00740F86"/>
    <w:rsid w:val="00741D7A"/>
    <w:rsid w:val="00742EA2"/>
    <w:rsid w:val="00743537"/>
    <w:rsid w:val="00746713"/>
    <w:rsid w:val="00746882"/>
    <w:rsid w:val="00747684"/>
    <w:rsid w:val="00752BF0"/>
    <w:rsid w:val="007572B7"/>
    <w:rsid w:val="00761DD8"/>
    <w:rsid w:val="0076495A"/>
    <w:rsid w:val="007700FD"/>
    <w:rsid w:val="00777256"/>
    <w:rsid w:val="00791A77"/>
    <w:rsid w:val="0079773A"/>
    <w:rsid w:val="007A2F5C"/>
    <w:rsid w:val="007A3ADF"/>
    <w:rsid w:val="007A6EF6"/>
    <w:rsid w:val="007B0767"/>
    <w:rsid w:val="007B31B3"/>
    <w:rsid w:val="007B7B2C"/>
    <w:rsid w:val="007C2ED2"/>
    <w:rsid w:val="007C4C29"/>
    <w:rsid w:val="007C67AD"/>
    <w:rsid w:val="007D086B"/>
    <w:rsid w:val="007D443B"/>
    <w:rsid w:val="007D472E"/>
    <w:rsid w:val="007D6FAC"/>
    <w:rsid w:val="007D7E18"/>
    <w:rsid w:val="007E1CE9"/>
    <w:rsid w:val="007E3964"/>
    <w:rsid w:val="007E5138"/>
    <w:rsid w:val="007E58F5"/>
    <w:rsid w:val="007E5C1A"/>
    <w:rsid w:val="007F264F"/>
    <w:rsid w:val="007F3EA4"/>
    <w:rsid w:val="007F79CE"/>
    <w:rsid w:val="00801570"/>
    <w:rsid w:val="008057F4"/>
    <w:rsid w:val="00805F69"/>
    <w:rsid w:val="0080764F"/>
    <w:rsid w:val="00813790"/>
    <w:rsid w:val="00822444"/>
    <w:rsid w:val="008273D1"/>
    <w:rsid w:val="00835821"/>
    <w:rsid w:val="00837E17"/>
    <w:rsid w:val="008400B1"/>
    <w:rsid w:val="00845758"/>
    <w:rsid w:val="00846298"/>
    <w:rsid w:val="008618A8"/>
    <w:rsid w:val="00861D2C"/>
    <w:rsid w:val="00864AB5"/>
    <w:rsid w:val="00870779"/>
    <w:rsid w:val="00872767"/>
    <w:rsid w:val="00874EB5"/>
    <w:rsid w:val="008757DE"/>
    <w:rsid w:val="00881F39"/>
    <w:rsid w:val="008875A1"/>
    <w:rsid w:val="0089446F"/>
    <w:rsid w:val="00894BA8"/>
    <w:rsid w:val="008A462D"/>
    <w:rsid w:val="008B0752"/>
    <w:rsid w:val="008B27C5"/>
    <w:rsid w:val="008B3698"/>
    <w:rsid w:val="008B50D2"/>
    <w:rsid w:val="008C0DD4"/>
    <w:rsid w:val="008C5BD4"/>
    <w:rsid w:val="008C6E68"/>
    <w:rsid w:val="008D029A"/>
    <w:rsid w:val="008D2D6C"/>
    <w:rsid w:val="008D571A"/>
    <w:rsid w:val="008D6030"/>
    <w:rsid w:val="008D6060"/>
    <w:rsid w:val="008D69D9"/>
    <w:rsid w:val="008F0C6B"/>
    <w:rsid w:val="008F3B6A"/>
    <w:rsid w:val="008F52A7"/>
    <w:rsid w:val="008F5925"/>
    <w:rsid w:val="008F6E47"/>
    <w:rsid w:val="008F7C3D"/>
    <w:rsid w:val="009259C8"/>
    <w:rsid w:val="00932C5C"/>
    <w:rsid w:val="00934578"/>
    <w:rsid w:val="009346E2"/>
    <w:rsid w:val="00946DE2"/>
    <w:rsid w:val="00951DF3"/>
    <w:rsid w:val="00955A09"/>
    <w:rsid w:val="009575E3"/>
    <w:rsid w:val="009605AA"/>
    <w:rsid w:val="00964386"/>
    <w:rsid w:val="00965367"/>
    <w:rsid w:val="009712D9"/>
    <w:rsid w:val="00976BB6"/>
    <w:rsid w:val="00983355"/>
    <w:rsid w:val="0098360A"/>
    <w:rsid w:val="00986C32"/>
    <w:rsid w:val="00990A86"/>
    <w:rsid w:val="0099448D"/>
    <w:rsid w:val="009944AF"/>
    <w:rsid w:val="00995A80"/>
    <w:rsid w:val="00997352"/>
    <w:rsid w:val="009A1AE2"/>
    <w:rsid w:val="009A3A31"/>
    <w:rsid w:val="009B76A4"/>
    <w:rsid w:val="009C4133"/>
    <w:rsid w:val="009C62CB"/>
    <w:rsid w:val="009D153F"/>
    <w:rsid w:val="009D1FC0"/>
    <w:rsid w:val="009D3834"/>
    <w:rsid w:val="009D4B9C"/>
    <w:rsid w:val="009D5316"/>
    <w:rsid w:val="009D5A3D"/>
    <w:rsid w:val="009D674F"/>
    <w:rsid w:val="009D6FA8"/>
    <w:rsid w:val="009E1BC3"/>
    <w:rsid w:val="009E2591"/>
    <w:rsid w:val="009E48F7"/>
    <w:rsid w:val="009E4F52"/>
    <w:rsid w:val="009F3105"/>
    <w:rsid w:val="00A01B26"/>
    <w:rsid w:val="00A03700"/>
    <w:rsid w:val="00A03B61"/>
    <w:rsid w:val="00A076E8"/>
    <w:rsid w:val="00A07F05"/>
    <w:rsid w:val="00A13EF8"/>
    <w:rsid w:val="00A20E8A"/>
    <w:rsid w:val="00A24A9D"/>
    <w:rsid w:val="00A25494"/>
    <w:rsid w:val="00A30D2F"/>
    <w:rsid w:val="00A421AC"/>
    <w:rsid w:val="00A4410D"/>
    <w:rsid w:val="00A508CD"/>
    <w:rsid w:val="00A5122B"/>
    <w:rsid w:val="00A56901"/>
    <w:rsid w:val="00A6331F"/>
    <w:rsid w:val="00A77EFF"/>
    <w:rsid w:val="00A81B97"/>
    <w:rsid w:val="00A81F10"/>
    <w:rsid w:val="00A84D81"/>
    <w:rsid w:val="00A86BCC"/>
    <w:rsid w:val="00A93E60"/>
    <w:rsid w:val="00A97556"/>
    <w:rsid w:val="00AA00A7"/>
    <w:rsid w:val="00AA1624"/>
    <w:rsid w:val="00AA2F3A"/>
    <w:rsid w:val="00AA4E42"/>
    <w:rsid w:val="00AA6C96"/>
    <w:rsid w:val="00AA700F"/>
    <w:rsid w:val="00AB42FE"/>
    <w:rsid w:val="00AB45F5"/>
    <w:rsid w:val="00AB572A"/>
    <w:rsid w:val="00AB6516"/>
    <w:rsid w:val="00AB7784"/>
    <w:rsid w:val="00AC2DDD"/>
    <w:rsid w:val="00AC3973"/>
    <w:rsid w:val="00AC4A5B"/>
    <w:rsid w:val="00AC619D"/>
    <w:rsid w:val="00AD119A"/>
    <w:rsid w:val="00AD40C1"/>
    <w:rsid w:val="00AD47CA"/>
    <w:rsid w:val="00AE0DDB"/>
    <w:rsid w:val="00AE27C2"/>
    <w:rsid w:val="00AE6D9E"/>
    <w:rsid w:val="00AE738E"/>
    <w:rsid w:val="00AF3359"/>
    <w:rsid w:val="00AF5A0A"/>
    <w:rsid w:val="00B032C8"/>
    <w:rsid w:val="00B03E47"/>
    <w:rsid w:val="00B04B93"/>
    <w:rsid w:val="00B10338"/>
    <w:rsid w:val="00B126AD"/>
    <w:rsid w:val="00B1655B"/>
    <w:rsid w:val="00B17922"/>
    <w:rsid w:val="00B2009E"/>
    <w:rsid w:val="00B22998"/>
    <w:rsid w:val="00B32342"/>
    <w:rsid w:val="00B32A04"/>
    <w:rsid w:val="00B41905"/>
    <w:rsid w:val="00B41BF0"/>
    <w:rsid w:val="00B41EA6"/>
    <w:rsid w:val="00B42810"/>
    <w:rsid w:val="00B42C1F"/>
    <w:rsid w:val="00B45B1C"/>
    <w:rsid w:val="00B45D1E"/>
    <w:rsid w:val="00B5299B"/>
    <w:rsid w:val="00B5369E"/>
    <w:rsid w:val="00B55E44"/>
    <w:rsid w:val="00B608AC"/>
    <w:rsid w:val="00B60C75"/>
    <w:rsid w:val="00B67AF7"/>
    <w:rsid w:val="00B70A52"/>
    <w:rsid w:val="00B72EEE"/>
    <w:rsid w:val="00B738AD"/>
    <w:rsid w:val="00B824A7"/>
    <w:rsid w:val="00B83B42"/>
    <w:rsid w:val="00B87140"/>
    <w:rsid w:val="00B87808"/>
    <w:rsid w:val="00B87DAD"/>
    <w:rsid w:val="00B904CF"/>
    <w:rsid w:val="00B93508"/>
    <w:rsid w:val="00B97713"/>
    <w:rsid w:val="00BA41BC"/>
    <w:rsid w:val="00BA4CDA"/>
    <w:rsid w:val="00BB1223"/>
    <w:rsid w:val="00BC1C52"/>
    <w:rsid w:val="00BC7DED"/>
    <w:rsid w:val="00BD4057"/>
    <w:rsid w:val="00BD62FA"/>
    <w:rsid w:val="00BE08EA"/>
    <w:rsid w:val="00BE0C16"/>
    <w:rsid w:val="00BE1A34"/>
    <w:rsid w:val="00BE3E92"/>
    <w:rsid w:val="00BE4954"/>
    <w:rsid w:val="00BE7E53"/>
    <w:rsid w:val="00BF1308"/>
    <w:rsid w:val="00BF26A6"/>
    <w:rsid w:val="00BF358A"/>
    <w:rsid w:val="00BF6053"/>
    <w:rsid w:val="00BF64F5"/>
    <w:rsid w:val="00C010D2"/>
    <w:rsid w:val="00C1011E"/>
    <w:rsid w:val="00C10C6E"/>
    <w:rsid w:val="00C165B2"/>
    <w:rsid w:val="00C17BA4"/>
    <w:rsid w:val="00C248CE"/>
    <w:rsid w:val="00C3085A"/>
    <w:rsid w:val="00C328CD"/>
    <w:rsid w:val="00C350F5"/>
    <w:rsid w:val="00C43AF2"/>
    <w:rsid w:val="00C44742"/>
    <w:rsid w:val="00C45643"/>
    <w:rsid w:val="00C46F48"/>
    <w:rsid w:val="00C50E5B"/>
    <w:rsid w:val="00C55BC4"/>
    <w:rsid w:val="00C57FEE"/>
    <w:rsid w:val="00C615EB"/>
    <w:rsid w:val="00C672E6"/>
    <w:rsid w:val="00C73034"/>
    <w:rsid w:val="00C81A44"/>
    <w:rsid w:val="00C828CC"/>
    <w:rsid w:val="00C87B87"/>
    <w:rsid w:val="00CA2DB4"/>
    <w:rsid w:val="00CA571E"/>
    <w:rsid w:val="00CB68D7"/>
    <w:rsid w:val="00CB7079"/>
    <w:rsid w:val="00CC1394"/>
    <w:rsid w:val="00CC13D0"/>
    <w:rsid w:val="00CC4C06"/>
    <w:rsid w:val="00CD2E1D"/>
    <w:rsid w:val="00CD4B17"/>
    <w:rsid w:val="00CD59D0"/>
    <w:rsid w:val="00CD6358"/>
    <w:rsid w:val="00CE31A6"/>
    <w:rsid w:val="00CE3ADA"/>
    <w:rsid w:val="00CE6D57"/>
    <w:rsid w:val="00CF5269"/>
    <w:rsid w:val="00D02DF3"/>
    <w:rsid w:val="00D06611"/>
    <w:rsid w:val="00D06968"/>
    <w:rsid w:val="00D1006A"/>
    <w:rsid w:val="00D12915"/>
    <w:rsid w:val="00D14209"/>
    <w:rsid w:val="00D16DFE"/>
    <w:rsid w:val="00D23160"/>
    <w:rsid w:val="00D258B3"/>
    <w:rsid w:val="00D31FF8"/>
    <w:rsid w:val="00D322B8"/>
    <w:rsid w:val="00D328E6"/>
    <w:rsid w:val="00D36383"/>
    <w:rsid w:val="00D47CAA"/>
    <w:rsid w:val="00D57E52"/>
    <w:rsid w:val="00D6012B"/>
    <w:rsid w:val="00D60922"/>
    <w:rsid w:val="00D64464"/>
    <w:rsid w:val="00D67B32"/>
    <w:rsid w:val="00D67B94"/>
    <w:rsid w:val="00D717F7"/>
    <w:rsid w:val="00D73BB4"/>
    <w:rsid w:val="00D7487B"/>
    <w:rsid w:val="00D7492E"/>
    <w:rsid w:val="00D80A09"/>
    <w:rsid w:val="00D84005"/>
    <w:rsid w:val="00D8400E"/>
    <w:rsid w:val="00D84505"/>
    <w:rsid w:val="00D945D1"/>
    <w:rsid w:val="00D97DB6"/>
    <w:rsid w:val="00D97E9B"/>
    <w:rsid w:val="00DA0216"/>
    <w:rsid w:val="00DA14B2"/>
    <w:rsid w:val="00DB2C27"/>
    <w:rsid w:val="00DB5CC0"/>
    <w:rsid w:val="00DC5105"/>
    <w:rsid w:val="00DC59C3"/>
    <w:rsid w:val="00DC5B3F"/>
    <w:rsid w:val="00DD338E"/>
    <w:rsid w:val="00DD3614"/>
    <w:rsid w:val="00DD3A57"/>
    <w:rsid w:val="00DD5688"/>
    <w:rsid w:val="00DD568B"/>
    <w:rsid w:val="00DD759D"/>
    <w:rsid w:val="00DE0082"/>
    <w:rsid w:val="00DE0E1E"/>
    <w:rsid w:val="00DE27F5"/>
    <w:rsid w:val="00DE3B7C"/>
    <w:rsid w:val="00DE4DE9"/>
    <w:rsid w:val="00DE71E3"/>
    <w:rsid w:val="00DF219B"/>
    <w:rsid w:val="00DF3DAF"/>
    <w:rsid w:val="00DF713A"/>
    <w:rsid w:val="00E00810"/>
    <w:rsid w:val="00E01C81"/>
    <w:rsid w:val="00E21511"/>
    <w:rsid w:val="00E23D97"/>
    <w:rsid w:val="00E24D50"/>
    <w:rsid w:val="00E25390"/>
    <w:rsid w:val="00E27430"/>
    <w:rsid w:val="00E2799C"/>
    <w:rsid w:val="00E27BCA"/>
    <w:rsid w:val="00E40386"/>
    <w:rsid w:val="00E512B0"/>
    <w:rsid w:val="00E547F3"/>
    <w:rsid w:val="00E56943"/>
    <w:rsid w:val="00E61B1A"/>
    <w:rsid w:val="00E61EED"/>
    <w:rsid w:val="00E641C1"/>
    <w:rsid w:val="00E6494A"/>
    <w:rsid w:val="00E673B0"/>
    <w:rsid w:val="00E67FC8"/>
    <w:rsid w:val="00E706C9"/>
    <w:rsid w:val="00E71902"/>
    <w:rsid w:val="00E84AA6"/>
    <w:rsid w:val="00E96601"/>
    <w:rsid w:val="00E97556"/>
    <w:rsid w:val="00EA1C81"/>
    <w:rsid w:val="00EA2611"/>
    <w:rsid w:val="00EA7C19"/>
    <w:rsid w:val="00EB298F"/>
    <w:rsid w:val="00EB5A06"/>
    <w:rsid w:val="00EC17E4"/>
    <w:rsid w:val="00EC4EB6"/>
    <w:rsid w:val="00EC6F30"/>
    <w:rsid w:val="00ED3874"/>
    <w:rsid w:val="00ED3DE9"/>
    <w:rsid w:val="00ED61AC"/>
    <w:rsid w:val="00ED6802"/>
    <w:rsid w:val="00EE555C"/>
    <w:rsid w:val="00EE6743"/>
    <w:rsid w:val="00EE6A1A"/>
    <w:rsid w:val="00EF2EF5"/>
    <w:rsid w:val="00EF55F4"/>
    <w:rsid w:val="00EF7B16"/>
    <w:rsid w:val="00F05A87"/>
    <w:rsid w:val="00F06FF7"/>
    <w:rsid w:val="00F14EBF"/>
    <w:rsid w:val="00F15352"/>
    <w:rsid w:val="00F154B2"/>
    <w:rsid w:val="00F260E4"/>
    <w:rsid w:val="00F26275"/>
    <w:rsid w:val="00F36295"/>
    <w:rsid w:val="00F4219D"/>
    <w:rsid w:val="00F438EC"/>
    <w:rsid w:val="00F443FD"/>
    <w:rsid w:val="00F4666D"/>
    <w:rsid w:val="00F50321"/>
    <w:rsid w:val="00F50CB6"/>
    <w:rsid w:val="00F54AD2"/>
    <w:rsid w:val="00F5582F"/>
    <w:rsid w:val="00F6056C"/>
    <w:rsid w:val="00F62FC7"/>
    <w:rsid w:val="00F80AF0"/>
    <w:rsid w:val="00F822A1"/>
    <w:rsid w:val="00F822BB"/>
    <w:rsid w:val="00F83404"/>
    <w:rsid w:val="00F83875"/>
    <w:rsid w:val="00F93CFA"/>
    <w:rsid w:val="00FA0669"/>
    <w:rsid w:val="00FA074C"/>
    <w:rsid w:val="00FA308A"/>
    <w:rsid w:val="00FA34EC"/>
    <w:rsid w:val="00FA44BE"/>
    <w:rsid w:val="00FA5206"/>
    <w:rsid w:val="00FA537F"/>
    <w:rsid w:val="00FB2AD3"/>
    <w:rsid w:val="00FC1695"/>
    <w:rsid w:val="00FC7351"/>
    <w:rsid w:val="00FD217D"/>
    <w:rsid w:val="00FD400C"/>
    <w:rsid w:val="00FD4EA4"/>
    <w:rsid w:val="00FD5DF5"/>
    <w:rsid w:val="00FD601A"/>
    <w:rsid w:val="00FD7781"/>
    <w:rsid w:val="00FE0006"/>
    <w:rsid w:val="00FE1EDC"/>
    <w:rsid w:val="00FE1F0E"/>
    <w:rsid w:val="00FE3BA9"/>
    <w:rsid w:val="00FE4F11"/>
    <w:rsid w:val="00FE6D21"/>
    <w:rsid w:val="00FF1A4D"/>
    <w:rsid w:val="00FF1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47C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74A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74AA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74A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74AAE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47C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74A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74AA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74A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74AA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it\Documents\My%20Dropbox\RR\Sales\Modified%202\Scope%20of%20Supply\Scope%20of%20supply-Combitherm-coal,%20woo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Scope of supply-Combitherm-coal, wood</Template>
  <TotalTime>2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raheja</dc:creator>
  <cp:lastModifiedBy>techvyas</cp:lastModifiedBy>
  <cp:revision>4</cp:revision>
  <dcterms:created xsi:type="dcterms:W3CDTF">2018-06-27T06:39:00Z</dcterms:created>
  <dcterms:modified xsi:type="dcterms:W3CDTF">2018-11-22T05:16:00Z</dcterms:modified>
</cp:coreProperties>
</file>