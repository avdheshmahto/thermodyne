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9D" w:rsidRPr="00E2799C" w:rsidRDefault="00DD759D" w:rsidP="00DD759D">
      <w:pPr>
        <w:rPr>
          <w:rFonts w:ascii="Arial" w:hAnsi="Arial" w:cs="Arial"/>
          <w:b/>
          <w:sz w:val="14"/>
          <w:szCs w:val="14"/>
          <w:u w:val="single"/>
        </w:rPr>
      </w:pPr>
      <w:r w:rsidRPr="00E2799C">
        <w:rPr>
          <w:rFonts w:ascii="Arial" w:hAnsi="Arial" w:cs="Arial"/>
          <w:b/>
          <w:sz w:val="14"/>
          <w:szCs w:val="14"/>
          <w:u w:val="single"/>
        </w:rPr>
        <w:t>CTF Model – COMBITHERM – HUSK FIRED</w:t>
      </w:r>
    </w:p>
    <w:p w:rsidR="00AD47CA" w:rsidRPr="00E2799C" w:rsidRDefault="00AD47CA" w:rsidP="00AD47CA">
      <w:pPr>
        <w:rPr>
          <w:rFonts w:ascii="Arial" w:hAnsi="Arial" w:cs="Arial"/>
          <w:sz w:val="14"/>
          <w:szCs w:val="14"/>
        </w:rPr>
      </w:pPr>
      <w:bookmarkStart w:id="0" w:name="_GoBack"/>
      <w:bookmarkEnd w:id="0"/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PRESSURE PARTS: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Shell &amp; Tube Type Heat Exchanger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Set Risers and Down-comers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Set Membrane Type Water Wall Panel</w:t>
      </w:r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br/>
      </w:r>
      <w:r w:rsidRPr="00E2799C">
        <w:rPr>
          <w:rFonts w:ascii="Arial" w:hAnsi="Arial" w:cs="Arial"/>
          <w:b/>
          <w:sz w:val="14"/>
          <w:szCs w:val="14"/>
        </w:rPr>
        <w:t>NON-PRESSURE PARTS: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Smoke Chambers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Saddles for shell boiler &amp; Membrane water wall panel assembly</w:t>
      </w:r>
    </w:p>
    <w:p w:rsidR="00AD47CA" w:rsidRPr="00E2799C" w:rsidRDefault="00AD47CA" w:rsidP="00AD47CA">
      <w:p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</w:p>
    <w:p w:rsidR="004D1F16" w:rsidRPr="00E2799C" w:rsidRDefault="004D1F16" w:rsidP="00E2799C">
      <w:pPr>
        <w:tabs>
          <w:tab w:val="left" w:pos="360"/>
        </w:tabs>
        <w:spacing w:line="360" w:lineRule="auto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MOUNTINGS AND FITTINGS</w:t>
      </w:r>
      <w:r w:rsidRPr="00E2799C">
        <w:rPr>
          <w:rFonts w:ascii="Arial" w:hAnsi="Arial" w:cs="Arial"/>
          <w:sz w:val="14"/>
          <w:szCs w:val="14"/>
        </w:rPr>
        <w:t>: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Main Steam Stop Valve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Safety Valves</w:t>
      </w:r>
      <w:r w:rsidRPr="00E2799C">
        <w:rPr>
          <w:rFonts w:ascii="Arial" w:hAnsi="Arial" w:cs="Arial"/>
          <w:sz w:val="14"/>
          <w:szCs w:val="14"/>
        </w:rPr>
        <w:tab/>
      </w:r>
      <w:r w:rsidRPr="00E2799C">
        <w:rPr>
          <w:rFonts w:ascii="Arial" w:hAnsi="Arial" w:cs="Arial"/>
          <w:sz w:val="14"/>
          <w:szCs w:val="14"/>
        </w:rPr>
        <w:tab/>
      </w:r>
      <w:r w:rsidRPr="00E2799C">
        <w:rPr>
          <w:rFonts w:ascii="Arial" w:hAnsi="Arial" w:cs="Arial"/>
          <w:sz w:val="14"/>
          <w:szCs w:val="14"/>
        </w:rPr>
        <w:tab/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Blow-down Valve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Drain valves in Membrane headers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Dial type Steam Pressure Gauge</w:t>
      </w:r>
      <w:r w:rsidRPr="00E2799C">
        <w:rPr>
          <w:rFonts w:ascii="Arial" w:hAnsi="Arial" w:cs="Arial"/>
          <w:sz w:val="14"/>
          <w:szCs w:val="14"/>
        </w:rPr>
        <w:tab/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Non return valves with globe valves for feed line.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Water Level Gauge Sets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Isolation Valve for Pressure Gauge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 xml:space="preserve">2 Nos. </w:t>
      </w:r>
      <w:proofErr w:type="spellStart"/>
      <w:r w:rsidRPr="00E2799C">
        <w:rPr>
          <w:rFonts w:ascii="Arial" w:hAnsi="Arial" w:cs="Arial"/>
          <w:sz w:val="14"/>
          <w:szCs w:val="14"/>
        </w:rPr>
        <w:t>Mobrey</w:t>
      </w:r>
      <w:proofErr w:type="spellEnd"/>
      <w:r w:rsidRPr="00E2799C">
        <w:rPr>
          <w:rFonts w:ascii="Arial" w:hAnsi="Arial" w:cs="Arial"/>
          <w:sz w:val="14"/>
          <w:szCs w:val="14"/>
        </w:rPr>
        <w:t xml:space="preserve"> Isolation Valves on Boiler</w:t>
      </w:r>
    </w:p>
    <w:p w:rsidR="004D1F16" w:rsidRPr="00E2799C" w:rsidRDefault="004D1F16" w:rsidP="004D1F16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4D1F16" w:rsidRPr="00E2799C" w:rsidRDefault="004D1F16" w:rsidP="004D1F16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INSTRUMENTS, CONTROLS AND SAFETIES</w:t>
      </w:r>
      <w:r w:rsidRPr="00E2799C">
        <w:rPr>
          <w:rFonts w:ascii="Arial" w:hAnsi="Arial" w:cs="Arial"/>
          <w:sz w:val="14"/>
          <w:szCs w:val="14"/>
        </w:rPr>
        <w:t>: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Automatic Water Level controller for Pump On/Off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Pressure Gauge for steam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Pressure Gauge for water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Fusible Plug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On / Off selector switches &amp;Indicating lamps for all motors</w:t>
      </w:r>
    </w:p>
    <w:p w:rsidR="004D1F16" w:rsidRPr="00E2799C" w:rsidRDefault="004D1F16" w:rsidP="004D1F16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Alarm for Abnormal Operating conditions</w:t>
      </w:r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ACCESSORIES</w:t>
      </w:r>
      <w:r w:rsidRPr="00E2799C">
        <w:rPr>
          <w:rFonts w:ascii="Arial" w:hAnsi="Arial" w:cs="Arial"/>
          <w:sz w:val="14"/>
          <w:szCs w:val="14"/>
        </w:rPr>
        <w:t>: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2 Nos. Feed Water</w:t>
      </w:r>
      <w:r w:rsidR="001D3D79" w:rsidRPr="00E2799C">
        <w:rPr>
          <w:rFonts w:ascii="Arial" w:hAnsi="Arial" w:cs="Arial"/>
          <w:sz w:val="14"/>
          <w:szCs w:val="14"/>
        </w:rPr>
        <w:t xml:space="preserve"> Pumps with Motors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1 No. Control Panel with Control Wiring</w:t>
      </w:r>
    </w:p>
    <w:p w:rsidR="004D1F16" w:rsidRPr="00E2799C" w:rsidRDefault="004D1F16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Induced Draft Fan:</w:t>
      </w:r>
    </w:p>
    <w:p w:rsidR="004D1F16" w:rsidRPr="00E2799C" w:rsidRDefault="004D1F16" w:rsidP="004D1F16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4D1F16" w:rsidRPr="00E2799C" w:rsidRDefault="004D1F16" w:rsidP="004D1F16">
      <w:pPr>
        <w:ind w:left="357"/>
        <w:rPr>
          <w:rFonts w:ascii="Arial" w:hAnsi="Arial" w:cs="Arial"/>
          <w:sz w:val="14"/>
          <w:szCs w:val="14"/>
        </w:rPr>
      </w:pPr>
    </w:p>
    <w:p w:rsidR="0089446F" w:rsidRPr="00E2799C" w:rsidRDefault="0089446F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Forced Draft Fan:</w:t>
      </w:r>
    </w:p>
    <w:p w:rsidR="0089446F" w:rsidRPr="00E2799C" w:rsidRDefault="0089446F" w:rsidP="0089446F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Centrifugal fan along with motor, base frame &amp; Inlet damper</w:t>
      </w:r>
    </w:p>
    <w:p w:rsidR="0089446F" w:rsidRPr="00E2799C" w:rsidRDefault="0089446F" w:rsidP="004D1F16">
      <w:pPr>
        <w:ind w:left="357"/>
        <w:rPr>
          <w:rFonts w:ascii="Arial" w:hAnsi="Arial" w:cs="Arial"/>
          <w:sz w:val="14"/>
          <w:szCs w:val="14"/>
        </w:rPr>
      </w:pPr>
    </w:p>
    <w:p w:rsidR="004D1F16" w:rsidRPr="00E2799C" w:rsidRDefault="00D84005" w:rsidP="004D1F16">
      <w:pPr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ADDITIONAL</w:t>
      </w:r>
      <w:r w:rsidR="004D1F16" w:rsidRPr="00E2799C">
        <w:rPr>
          <w:rFonts w:ascii="Arial" w:hAnsi="Arial" w:cs="Arial"/>
          <w:b/>
          <w:sz w:val="14"/>
          <w:szCs w:val="14"/>
        </w:rPr>
        <w:t xml:space="preserve"> SUPPLY</w:t>
      </w:r>
    </w:p>
    <w:p w:rsidR="004D1F16" w:rsidRPr="00E2799C" w:rsidRDefault="00322394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proofErr w:type="spellStart"/>
      <w:r w:rsidRPr="00E2799C">
        <w:rPr>
          <w:rFonts w:ascii="ArialMT" w:hAnsi="ArialMT" w:cs="ArialMT"/>
          <w:sz w:val="14"/>
          <w:szCs w:val="14"/>
        </w:rPr>
        <w:t>Fluidisation</w:t>
      </w:r>
      <w:proofErr w:type="spellEnd"/>
      <w:r w:rsidRPr="00E2799C">
        <w:rPr>
          <w:rFonts w:ascii="ArialMT" w:hAnsi="ArialMT" w:cs="ArialMT"/>
          <w:sz w:val="14"/>
          <w:szCs w:val="14"/>
        </w:rPr>
        <w:t xml:space="preserve"> kit </w:t>
      </w:r>
      <w:r w:rsidR="004D1F16" w:rsidRPr="00E2799C">
        <w:rPr>
          <w:rFonts w:ascii="ArialMT" w:hAnsi="ArialMT" w:cs="ArialMT"/>
          <w:sz w:val="14"/>
          <w:szCs w:val="14"/>
        </w:rPr>
        <w:t>consisting of following: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Secondary air system with nozzles &amp; damper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Screw feeder with gear box &amp; motor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Variable Frequency Drive (VFD) for feeder</w:t>
      </w:r>
    </w:p>
    <w:p w:rsidR="004D1F16" w:rsidRPr="00E2799C" w:rsidRDefault="004D1F16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Fuel spray nozzle with damper</w:t>
      </w:r>
    </w:p>
    <w:p w:rsidR="00322394" w:rsidRPr="00E2799C" w:rsidRDefault="00322394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CI nozzles for fuel firing</w:t>
      </w:r>
    </w:p>
    <w:p w:rsidR="00322394" w:rsidRPr="00E2799C" w:rsidRDefault="00322394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proofErr w:type="spellStart"/>
      <w:r w:rsidRPr="00E2799C">
        <w:rPr>
          <w:rFonts w:ascii="ArialMT" w:hAnsi="ArialMT" w:cs="ArialMT"/>
          <w:sz w:val="14"/>
          <w:szCs w:val="14"/>
        </w:rPr>
        <w:t>Plennum</w:t>
      </w:r>
      <w:proofErr w:type="spellEnd"/>
      <w:r w:rsidRPr="00E2799C">
        <w:rPr>
          <w:rFonts w:ascii="ArialMT" w:hAnsi="ArialMT" w:cs="ArialMT"/>
          <w:sz w:val="14"/>
          <w:szCs w:val="14"/>
        </w:rPr>
        <w:t xml:space="preserve"> chamber with bed material drain pipes</w:t>
      </w:r>
    </w:p>
    <w:p w:rsidR="007B0767" w:rsidRPr="00E2799C" w:rsidRDefault="007B0767" w:rsidP="007B0767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7B0767" w:rsidRPr="00E2799C" w:rsidRDefault="007B0767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Air Pre-heater:</w:t>
      </w:r>
    </w:p>
    <w:p w:rsidR="007B0767" w:rsidRPr="00E2799C" w:rsidRDefault="007B0767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Shell &amp; Tube type Air pre heater</w:t>
      </w:r>
    </w:p>
    <w:p w:rsidR="007B0767" w:rsidRPr="00E2799C" w:rsidRDefault="007B0767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Ash discharge hopper</w:t>
      </w:r>
    </w:p>
    <w:p w:rsidR="007B0767" w:rsidRPr="00E2799C" w:rsidRDefault="007B0767" w:rsidP="00E2799C">
      <w:pPr>
        <w:autoSpaceDE w:val="0"/>
        <w:autoSpaceDN w:val="0"/>
        <w:adjustRightInd w:val="0"/>
        <w:spacing w:line="360" w:lineRule="auto"/>
        <w:ind w:left="1080"/>
        <w:rPr>
          <w:rFonts w:ascii="ArialMT" w:hAnsi="ArialMT" w:cs="ArialMT"/>
          <w:sz w:val="14"/>
          <w:szCs w:val="14"/>
        </w:rPr>
      </w:pPr>
    </w:p>
    <w:p w:rsidR="007B0767" w:rsidRPr="00E2799C" w:rsidRDefault="007B0767" w:rsidP="00E2799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Pollution Control Equipment</w:t>
      </w:r>
    </w:p>
    <w:p w:rsidR="007B0767" w:rsidRPr="00E2799C" w:rsidRDefault="007B0767" w:rsidP="00E2799C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lastRenderedPageBreak/>
        <w:t>Cyclone dust collector</w:t>
      </w:r>
    </w:p>
    <w:p w:rsidR="007B0767" w:rsidRPr="00E2799C" w:rsidRDefault="007B0767" w:rsidP="007B0767">
      <w:pPr>
        <w:numPr>
          <w:ilvl w:val="1"/>
          <w:numId w:val="1"/>
        </w:numPr>
        <w:tabs>
          <w:tab w:val="clear" w:pos="1080"/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E2799C">
        <w:rPr>
          <w:rFonts w:ascii="ArialMT" w:hAnsi="ArialMT" w:cs="ArialMT"/>
          <w:sz w:val="14"/>
          <w:szCs w:val="14"/>
        </w:rPr>
        <w:t>Ash discharge hopper</w:t>
      </w:r>
    </w:p>
    <w:p w:rsidR="004D1F16" w:rsidRPr="00E2799C" w:rsidRDefault="004D1F16" w:rsidP="004D1F16">
      <w:pPr>
        <w:spacing w:after="120"/>
        <w:rPr>
          <w:rFonts w:ascii="Arial" w:hAnsi="Arial" w:cs="Arial"/>
          <w:sz w:val="14"/>
          <w:szCs w:val="14"/>
        </w:rPr>
      </w:pPr>
    </w:p>
    <w:p w:rsidR="00AD47CA" w:rsidRPr="00E2799C" w:rsidRDefault="00AD47CA" w:rsidP="00AD47CA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E2799C">
        <w:rPr>
          <w:rFonts w:ascii="Arial" w:hAnsi="Arial" w:cs="Arial"/>
          <w:b/>
          <w:sz w:val="14"/>
          <w:szCs w:val="14"/>
        </w:rPr>
        <w:t>EXCLUSIONS: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Chimney and Flue Gas Ducting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Civil Works and foundation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Steam, water &amp; drain piping.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Refractory and Insulation material</w:t>
      </w:r>
    </w:p>
    <w:p w:rsidR="009D5A3D" w:rsidRPr="00E2799C" w:rsidRDefault="009D5A3D" w:rsidP="009D5A3D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Fire doors, ash removal doors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Power Wiring up-to terminal points of Motors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Water Softening Plant (can be offered additionally)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Feed Water Storage Tank &amp; Piping up-to Pumps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Fuel Preparation, Handling and Firing System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Ash Collection &amp; Disposal System</w:t>
      </w:r>
    </w:p>
    <w:p w:rsidR="00AD47CA" w:rsidRPr="00E2799C" w:rsidRDefault="00AD47CA" w:rsidP="00AD47CA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Statutory Approval including Site IBR (We shall issue IBR Folder complete in all respects)</w:t>
      </w:r>
    </w:p>
    <w:p w:rsidR="00C17BA4" w:rsidRPr="00E2799C" w:rsidRDefault="00AD47CA" w:rsidP="009D6FA8">
      <w:pPr>
        <w:numPr>
          <w:ilvl w:val="0"/>
          <w:numId w:val="1"/>
        </w:numPr>
        <w:tabs>
          <w:tab w:val="left" w:pos="360"/>
        </w:tabs>
        <w:spacing w:after="120"/>
        <w:rPr>
          <w:sz w:val="14"/>
          <w:szCs w:val="14"/>
        </w:rPr>
      </w:pPr>
      <w:r w:rsidRPr="00E2799C">
        <w:rPr>
          <w:rFonts w:ascii="Arial" w:hAnsi="Arial" w:cs="Arial"/>
          <w:sz w:val="14"/>
          <w:szCs w:val="14"/>
        </w:rPr>
        <w:t>Anything not specifically mentioned above</w:t>
      </w:r>
    </w:p>
    <w:sectPr w:rsidR="00C17BA4" w:rsidRPr="00E2799C" w:rsidSect="0076495A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DDB" w:rsidRDefault="00AE0DDB" w:rsidP="00674AAE">
      <w:r>
        <w:separator/>
      </w:r>
    </w:p>
  </w:endnote>
  <w:endnote w:type="continuationSeparator" w:id="0">
    <w:p w:rsidR="00AE0DDB" w:rsidRDefault="00AE0DDB" w:rsidP="0067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DDB" w:rsidRDefault="00AE0DDB" w:rsidP="00674AAE">
      <w:r>
        <w:separator/>
      </w:r>
    </w:p>
  </w:footnote>
  <w:footnote w:type="continuationSeparator" w:id="0">
    <w:p w:rsidR="00AE0DDB" w:rsidRDefault="00AE0DDB" w:rsidP="00674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AE" w:rsidRDefault="00674AAE" w:rsidP="00674AAE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4967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16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3B3D"/>
    <w:rsid w:val="000E41FE"/>
    <w:rsid w:val="000F6762"/>
    <w:rsid w:val="00100CBE"/>
    <w:rsid w:val="001012FF"/>
    <w:rsid w:val="00101BC9"/>
    <w:rsid w:val="00123B90"/>
    <w:rsid w:val="00124377"/>
    <w:rsid w:val="00133985"/>
    <w:rsid w:val="00134258"/>
    <w:rsid w:val="00134ADA"/>
    <w:rsid w:val="00135257"/>
    <w:rsid w:val="00137084"/>
    <w:rsid w:val="00137F60"/>
    <w:rsid w:val="001460D6"/>
    <w:rsid w:val="001478A6"/>
    <w:rsid w:val="0015502D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2D5E"/>
    <w:rsid w:val="001B3825"/>
    <w:rsid w:val="001C3303"/>
    <w:rsid w:val="001C3808"/>
    <w:rsid w:val="001D0563"/>
    <w:rsid w:val="001D0900"/>
    <w:rsid w:val="001D3D79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6E8D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4BC4"/>
    <w:rsid w:val="002959BB"/>
    <w:rsid w:val="00296CCC"/>
    <w:rsid w:val="002A45E9"/>
    <w:rsid w:val="002A7AC7"/>
    <w:rsid w:val="002A7D2A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2394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1F16"/>
    <w:rsid w:val="004D66FF"/>
    <w:rsid w:val="004E4786"/>
    <w:rsid w:val="005127DF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5D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B7498"/>
    <w:rsid w:val="005C6155"/>
    <w:rsid w:val="005D343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4AAE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252D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6495A"/>
    <w:rsid w:val="007700FD"/>
    <w:rsid w:val="00777256"/>
    <w:rsid w:val="00791A77"/>
    <w:rsid w:val="0079773A"/>
    <w:rsid w:val="007A2F5C"/>
    <w:rsid w:val="007A3ADF"/>
    <w:rsid w:val="007A6EF6"/>
    <w:rsid w:val="007B0767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1D2C"/>
    <w:rsid w:val="00864AB5"/>
    <w:rsid w:val="00870779"/>
    <w:rsid w:val="00872767"/>
    <w:rsid w:val="00874EB5"/>
    <w:rsid w:val="008757DE"/>
    <w:rsid w:val="00881F39"/>
    <w:rsid w:val="008875A1"/>
    <w:rsid w:val="0089446F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5A3D"/>
    <w:rsid w:val="009D674F"/>
    <w:rsid w:val="009D6FA8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2F3A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D47CA"/>
    <w:rsid w:val="00AE0DDB"/>
    <w:rsid w:val="00AE27C2"/>
    <w:rsid w:val="00AE6D9E"/>
    <w:rsid w:val="00AE738E"/>
    <w:rsid w:val="00AF3359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67AF7"/>
    <w:rsid w:val="00B70A52"/>
    <w:rsid w:val="00B72EEE"/>
    <w:rsid w:val="00B738AD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1FF8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5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D759D"/>
    <w:rsid w:val="00DE0082"/>
    <w:rsid w:val="00DE0E1E"/>
    <w:rsid w:val="00DE27F5"/>
    <w:rsid w:val="00DE3B7C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99C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4AA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74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4AA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4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4AA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74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74AA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Documents\My%20Dropbox\RR\Sales\Modified%202\Scope%20of%20Supply\Scope%20of%20supply-Combitherm-coal,%20wo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of supply-Combitherm-coal, wood</Template>
  <TotalTime>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3</cp:revision>
  <dcterms:created xsi:type="dcterms:W3CDTF">2018-06-27T06:39:00Z</dcterms:created>
  <dcterms:modified xsi:type="dcterms:W3CDTF">2018-08-22T07:58:00Z</dcterms:modified>
</cp:coreProperties>
</file>